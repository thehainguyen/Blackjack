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447631" w14:paraId="525FC2E9" w14:textId="77777777">
        <w:tc>
          <w:tcPr>
            <w:tcW w:w="4000" w:type="pct"/>
            <w:vAlign w:val="bottom"/>
          </w:tcPr>
          <w:sdt>
            <w:sdtPr>
              <w:alias w:val="Company Name"/>
              <w:tag w:val=""/>
              <w:id w:val="-886792623"/>
              <w:placeholder>
                <w:docPart w:val="FF1932AF3A914B1BBABD1F9CCC65AB9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p w14:paraId="78EC310E" w14:textId="77777777" w:rsidR="00447631" w:rsidRDefault="0042411E">
                <w:pPr>
                  <w:pStyle w:val="Name"/>
                  <w:ind w:left="0" w:right="0"/>
                </w:pPr>
                <w:r>
                  <w:t>SYST 17796 TEAM PROJECT</w:t>
                </w:r>
              </w:p>
            </w:sdtContent>
          </w:sdt>
          <w:sdt>
            <w:sdtPr>
              <w:rPr>
                <w:rStyle w:val="SubtitleChar"/>
              </w:rPr>
              <w:alias w:val="Company Address"/>
              <w:tag w:val=""/>
              <w:id w:val="-835229435"/>
              <w:placeholder>
                <w:docPart w:val="336F2E3CB85246E185826A6B8B8AD2FD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14:paraId="1822E8FD" w14:textId="725A4B06" w:rsidR="00447631" w:rsidRDefault="001A0EAB" w:rsidP="00F537DF">
                <w:pPr>
                  <w:pStyle w:val="NoSpacing"/>
                  <w:ind w:left="0" w:right="0"/>
                </w:pPr>
                <w:r w:rsidRPr="001A0EAB">
                  <w:rPr>
                    <w:rStyle w:val="SubtitleChar"/>
                  </w:rPr>
                  <w:br/>
                </w:r>
                <w:r w:rsidRPr="001A0EAB">
                  <w:rPr>
                    <w:rStyle w:val="SubtitleChar"/>
                  </w:rPr>
                  <w:br/>
                </w:r>
                <w:r w:rsidR="00F537DF" w:rsidRPr="001A0EAB">
                  <w:rPr>
                    <w:rStyle w:val="SubtitleChar"/>
                  </w:rPr>
                  <w:t xml:space="preserve">Team Name: </w:t>
                </w:r>
                <w:r w:rsidR="00F5092D">
                  <w:rPr>
                    <w:rStyle w:val="SubtitleChar"/>
                  </w:rPr>
                  <w:t>Group 7</w:t>
                </w:r>
              </w:p>
            </w:sdtContent>
          </w:sdt>
        </w:tc>
        <w:tc>
          <w:tcPr>
            <w:tcW w:w="1000" w:type="pct"/>
            <w:vAlign w:val="center"/>
          </w:tcPr>
          <w:p w14:paraId="0E50F1FA" w14:textId="77777777" w:rsidR="00447631" w:rsidRDefault="00447631">
            <w:pPr>
              <w:pStyle w:val="NoSpacing"/>
              <w:ind w:left="0" w:right="0"/>
              <w:jc w:val="center"/>
            </w:pPr>
          </w:p>
        </w:tc>
      </w:tr>
    </w:tbl>
    <w:p w14:paraId="3EC53C3C" w14:textId="2ABA23E6" w:rsidR="001A0EAB" w:rsidRPr="008D27E7" w:rsidRDefault="00BE1CC0" w:rsidP="001A0EAB">
      <w:pPr>
        <w:pStyle w:val="Subtitle"/>
        <w:rPr>
          <w:color w:val="FF0000"/>
        </w:rPr>
      </w:pPr>
      <w:r w:rsidRPr="008D27E7">
        <w:rPr>
          <w:noProof/>
          <w:color w:val="FF0000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3B81BF" wp14:editId="5CED5ED7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8BAE2" w14:textId="77777777" w:rsidR="00447631" w:rsidRPr="00F537DF" w:rsidRDefault="00F537DF">
                            <w:pPr>
                              <w:pStyle w:val="Title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Team Contract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433B81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" filled="f" stroked="f" strokeweight=".5pt">
                <v:textbox style="layout-flow:vertical;mso-layout-flow-alt:bottom-to-top;mso-fit-shape-to-text:t" inset="0,14.4pt,18pt">
                  <w:txbxContent>
                    <w:p w14:paraId="2AB8BAE2" w14:textId="77777777" w:rsidR="00447631" w:rsidRPr="00F537DF" w:rsidRDefault="00F537DF">
                      <w:pPr>
                        <w:pStyle w:val="Title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Team Contract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A0EAB" w:rsidRPr="008D27E7">
        <w:rPr>
          <w:b w:val="0"/>
          <w:i/>
          <w:color w:val="FF0000"/>
          <w:sz w:val="24"/>
        </w:rPr>
        <w:t xml:space="preserve">Please negotiate, sign, scan and include as the first </w:t>
      </w:r>
      <w:r w:rsidR="008D27E7" w:rsidRPr="008D27E7">
        <w:rPr>
          <w:b w:val="0"/>
          <w:i/>
          <w:color w:val="FF0000"/>
          <w:sz w:val="24"/>
        </w:rPr>
        <w:t>page</w:t>
      </w:r>
      <w:r w:rsidR="001A0EAB" w:rsidRPr="008D27E7">
        <w:rPr>
          <w:b w:val="0"/>
          <w:i/>
          <w:color w:val="FF0000"/>
          <w:sz w:val="24"/>
        </w:rPr>
        <w:t xml:space="preserve"> in your Deliverable 1.  </w:t>
      </w:r>
    </w:p>
    <w:p w14:paraId="2FA4B09A" w14:textId="0212EDB5" w:rsidR="001A0EAB" w:rsidRPr="000B549D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0B549D">
        <w:rPr>
          <w:rFonts w:ascii="Arial" w:hAnsi="Arial" w:cs="Arial"/>
          <w:b/>
        </w:rPr>
        <w:t xml:space="preserve">Please note that if cheating is discovered in a group assignment each member will be charged with a cheating offense regardless of their involvement in the offense.  Each member will receive the appropriate sanction based on their individual academic </w:t>
      </w:r>
      <w:r w:rsidR="008D27E7">
        <w:rPr>
          <w:rFonts w:ascii="Arial" w:hAnsi="Arial" w:cs="Arial"/>
          <w:b/>
        </w:rPr>
        <w:t>integrity</w:t>
      </w:r>
      <w:r w:rsidRPr="000B549D">
        <w:rPr>
          <w:rFonts w:ascii="Arial" w:hAnsi="Arial" w:cs="Arial"/>
          <w:b/>
        </w:rPr>
        <w:t xml:space="preserve"> history.</w:t>
      </w:r>
    </w:p>
    <w:p w14:paraId="5C17BF83" w14:textId="77777777" w:rsidR="001A0EAB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0B549D">
        <w:rPr>
          <w:rFonts w:ascii="Arial" w:hAnsi="Arial" w:cs="Arial"/>
          <w:b/>
        </w:rPr>
        <w:t xml:space="preserve">Please ensure that you </w:t>
      </w:r>
      <w:r w:rsidRPr="00836A14">
        <w:rPr>
          <w:rFonts w:ascii="Arial" w:hAnsi="Arial" w:cs="Arial"/>
          <w:b/>
        </w:rPr>
        <w:t xml:space="preserve">understand </w:t>
      </w:r>
      <w:r w:rsidRPr="000B549D">
        <w:rPr>
          <w:rFonts w:ascii="Arial" w:hAnsi="Arial" w:cs="Arial"/>
          <w:b/>
        </w:rPr>
        <w:t xml:space="preserve">the importance of academic honesty.  </w:t>
      </w:r>
      <w:r w:rsidRPr="00836A14">
        <w:rPr>
          <w:rFonts w:ascii="Arial" w:hAnsi="Arial" w:cs="Arial"/>
          <w:b/>
        </w:rPr>
        <w:t xml:space="preserve">Each member of the group </w:t>
      </w:r>
      <w:r w:rsidRPr="000B549D">
        <w:rPr>
          <w:rFonts w:ascii="Arial" w:hAnsi="Arial" w:cs="Arial"/>
          <w:b/>
        </w:rPr>
        <w:t xml:space="preserve">is responsible </w:t>
      </w:r>
      <w:proofErr w:type="gramStart"/>
      <w:r w:rsidRPr="000B549D">
        <w:rPr>
          <w:rFonts w:ascii="Arial" w:hAnsi="Arial" w:cs="Arial"/>
          <w:b/>
        </w:rPr>
        <w:t>to ensure</w:t>
      </w:r>
      <w:proofErr w:type="gramEnd"/>
      <w:r w:rsidRPr="000B549D">
        <w:rPr>
          <w:rFonts w:ascii="Arial" w:hAnsi="Arial" w:cs="Arial"/>
          <w:b/>
        </w:rPr>
        <w:t xml:space="preserve"> the academic integrity of </w:t>
      </w:r>
      <w:proofErr w:type="gramStart"/>
      <w:r>
        <w:rPr>
          <w:rFonts w:ascii="Arial" w:hAnsi="Arial" w:cs="Arial"/>
          <w:b/>
        </w:rPr>
        <w:t>all of</w:t>
      </w:r>
      <w:proofErr w:type="gramEnd"/>
      <w:r>
        <w:rPr>
          <w:rFonts w:ascii="Arial" w:hAnsi="Arial" w:cs="Arial"/>
          <w:b/>
        </w:rPr>
        <w:t xml:space="preserve"> </w:t>
      </w:r>
      <w:r w:rsidRPr="000B549D">
        <w:rPr>
          <w:rFonts w:ascii="Arial" w:hAnsi="Arial" w:cs="Arial"/>
          <w:b/>
        </w:rPr>
        <w:t>the submitted work, not just their own part.</w:t>
      </w:r>
      <w:r>
        <w:rPr>
          <w:rFonts w:ascii="Arial" w:hAnsi="Arial" w:cs="Arial"/>
          <w:b/>
        </w:rPr>
        <w:t xml:space="preserve"> Placing your name on a submission indicates that you take responsibility for its content.</w:t>
      </w:r>
    </w:p>
    <w:tbl>
      <w:tblPr>
        <w:tblpPr w:leftFromText="180" w:rightFromText="180" w:vertAnchor="text" w:horzAnchor="margin" w:tblpXSpec="center" w:tblpY="727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3969"/>
        <w:gridCol w:w="2552"/>
      </w:tblGrid>
      <w:tr w:rsidR="001A0EAB" w14:paraId="69D85DB8" w14:textId="77777777" w:rsidTr="001A0EAB">
        <w:trPr>
          <w:trHeight w:val="237"/>
        </w:trPr>
        <w:tc>
          <w:tcPr>
            <w:tcW w:w="4077" w:type="dxa"/>
          </w:tcPr>
          <w:p w14:paraId="161AEDF1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Team Member Names (Please Print)</w:t>
            </w:r>
          </w:p>
        </w:tc>
        <w:tc>
          <w:tcPr>
            <w:tcW w:w="3969" w:type="dxa"/>
          </w:tcPr>
          <w:p w14:paraId="2226F8DD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Signatures</w:t>
            </w:r>
          </w:p>
        </w:tc>
        <w:tc>
          <w:tcPr>
            <w:tcW w:w="2552" w:type="dxa"/>
          </w:tcPr>
          <w:p w14:paraId="4C26069C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Student ID</w:t>
            </w:r>
          </w:p>
        </w:tc>
      </w:tr>
      <w:tr w:rsidR="001A0EAB" w14:paraId="59F947C1" w14:textId="77777777" w:rsidTr="001A0EAB">
        <w:trPr>
          <w:trHeight w:val="476"/>
        </w:trPr>
        <w:tc>
          <w:tcPr>
            <w:tcW w:w="4077" w:type="dxa"/>
          </w:tcPr>
          <w:p w14:paraId="2C904DE3" w14:textId="44390E07" w:rsidR="001A0EAB" w:rsidRPr="00467ED2" w:rsidRDefault="001A0EAB" w:rsidP="001A0EAB">
            <w:pPr>
              <w:rPr>
                <w:sz w:val="28"/>
                <w:szCs w:val="28"/>
              </w:rPr>
            </w:pPr>
            <w:r w:rsidRPr="00467ED2">
              <w:rPr>
                <w:sz w:val="28"/>
                <w:szCs w:val="28"/>
              </w:rPr>
              <w:t>Project Leader:</w:t>
            </w:r>
            <w:r w:rsidR="00F5092D" w:rsidRPr="00467ED2">
              <w:rPr>
                <w:sz w:val="28"/>
                <w:szCs w:val="28"/>
              </w:rPr>
              <w:t xml:space="preserve"> </w:t>
            </w:r>
            <w:r w:rsidR="00F5092D" w:rsidRPr="00467ED2">
              <w:rPr>
                <w:caps/>
                <w:sz w:val="28"/>
                <w:szCs w:val="28"/>
              </w:rPr>
              <w:t>Malachi Bampoe</w:t>
            </w:r>
          </w:p>
          <w:p w14:paraId="3708C27A" w14:textId="77777777" w:rsidR="001A0EAB" w:rsidRPr="00467ED2" w:rsidRDefault="001A0EAB" w:rsidP="001A0EAB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14:paraId="661980F5" w14:textId="5A6D1470" w:rsidR="001A0EAB" w:rsidRPr="00467ED2" w:rsidRDefault="00467ED2" w:rsidP="001A0EAB">
            <w:pPr>
              <w:rPr>
                <w:sz w:val="28"/>
                <w:szCs w:val="28"/>
              </w:rPr>
            </w:pPr>
            <w:r w:rsidRPr="00467ED2">
              <w:rPr>
                <w:sz w:val="28"/>
                <w:szCs w:val="28"/>
              </w:rPr>
              <w:t xml:space="preserve">Malachi </w:t>
            </w:r>
            <w:proofErr w:type="spellStart"/>
            <w:r w:rsidRPr="00467ED2">
              <w:rPr>
                <w:sz w:val="28"/>
                <w:szCs w:val="28"/>
              </w:rPr>
              <w:t>Bampoe</w:t>
            </w:r>
            <w:proofErr w:type="spellEnd"/>
          </w:p>
        </w:tc>
        <w:tc>
          <w:tcPr>
            <w:tcW w:w="2552" w:type="dxa"/>
          </w:tcPr>
          <w:p w14:paraId="7B753182" w14:textId="03D6C9F8" w:rsidR="001A0EAB" w:rsidRPr="00467ED2" w:rsidRDefault="00F5092D" w:rsidP="001A0EAB">
            <w:pPr>
              <w:rPr>
                <w:sz w:val="28"/>
                <w:szCs w:val="28"/>
              </w:rPr>
            </w:pPr>
            <w:r w:rsidRPr="00467ED2">
              <w:rPr>
                <w:sz w:val="28"/>
                <w:szCs w:val="28"/>
              </w:rPr>
              <w:t>991734540</w:t>
            </w:r>
          </w:p>
        </w:tc>
      </w:tr>
      <w:tr w:rsidR="001A0EAB" w14:paraId="64C21F6B" w14:textId="77777777" w:rsidTr="001A0EAB">
        <w:trPr>
          <w:trHeight w:val="476"/>
        </w:trPr>
        <w:tc>
          <w:tcPr>
            <w:tcW w:w="4077" w:type="dxa"/>
          </w:tcPr>
          <w:p w14:paraId="4B4296F2" w14:textId="23BF4986" w:rsidR="001A0EAB" w:rsidRPr="00467ED2" w:rsidRDefault="00F5092D" w:rsidP="001A0EAB">
            <w:pPr>
              <w:rPr>
                <w:caps/>
                <w:sz w:val="28"/>
                <w:szCs w:val="28"/>
              </w:rPr>
            </w:pPr>
            <w:r w:rsidRPr="00467ED2">
              <w:rPr>
                <w:caps/>
                <w:sz w:val="28"/>
                <w:szCs w:val="28"/>
              </w:rPr>
              <w:t>The Hai Nguyen</w:t>
            </w:r>
          </w:p>
          <w:p w14:paraId="54A5A7F7" w14:textId="77777777" w:rsidR="001A0EAB" w:rsidRPr="00467ED2" w:rsidRDefault="001A0EAB" w:rsidP="001A0EAB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14:paraId="722997B4" w14:textId="78E208B1" w:rsidR="001A0EAB" w:rsidRPr="00467ED2" w:rsidRDefault="00467ED2" w:rsidP="001A0EAB">
            <w:pPr>
              <w:rPr>
                <w:sz w:val="28"/>
                <w:szCs w:val="28"/>
              </w:rPr>
            </w:pPr>
            <w:r w:rsidRPr="00467ED2">
              <w:rPr>
                <w:sz w:val="28"/>
                <w:szCs w:val="28"/>
              </w:rPr>
              <w:t>The Hai Nguyen</w:t>
            </w:r>
          </w:p>
        </w:tc>
        <w:tc>
          <w:tcPr>
            <w:tcW w:w="2552" w:type="dxa"/>
          </w:tcPr>
          <w:p w14:paraId="40ADC096" w14:textId="0349CFD1" w:rsidR="001A0EAB" w:rsidRPr="00467ED2" w:rsidRDefault="00E74BFE" w:rsidP="001A0EAB">
            <w:pPr>
              <w:rPr>
                <w:sz w:val="28"/>
                <w:szCs w:val="28"/>
              </w:rPr>
            </w:pPr>
            <w:r w:rsidRPr="00467ED2">
              <w:rPr>
                <w:sz w:val="28"/>
                <w:szCs w:val="28"/>
              </w:rPr>
              <w:t>991745555</w:t>
            </w:r>
          </w:p>
        </w:tc>
      </w:tr>
      <w:tr w:rsidR="001A0EAB" w14:paraId="6DDBE1D9" w14:textId="77777777" w:rsidTr="001A0EAB">
        <w:trPr>
          <w:trHeight w:val="476"/>
        </w:trPr>
        <w:tc>
          <w:tcPr>
            <w:tcW w:w="4077" w:type="dxa"/>
          </w:tcPr>
          <w:tbl>
            <w:tblPr>
              <w:tblW w:w="1126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65"/>
            </w:tblGrid>
            <w:tr w:rsidR="00F5092D" w:rsidRPr="00467ED2" w14:paraId="7AD4088F" w14:textId="77777777" w:rsidTr="00F5092D">
              <w:trPr>
                <w:tblCellSpacing w:w="15" w:type="dxa"/>
              </w:trPr>
              <w:tc>
                <w:tcPr>
                  <w:tcW w:w="11205" w:type="dxa"/>
                  <w:vAlign w:val="center"/>
                  <w:hideMark/>
                </w:tcPr>
                <w:p w14:paraId="7876A63A" w14:textId="27A66BED" w:rsidR="00F5092D" w:rsidRPr="00467ED2" w:rsidRDefault="00F5092D" w:rsidP="00F5092D">
                  <w:pPr>
                    <w:framePr w:hSpace="180" w:wrap="around" w:vAnchor="text" w:hAnchor="margin" w:xAlign="center" w:y="727"/>
                    <w:rPr>
                      <w:caps/>
                      <w:sz w:val="28"/>
                      <w:szCs w:val="28"/>
                      <w:lang w:val="en-CA"/>
                    </w:rPr>
                  </w:pPr>
                  <w:r w:rsidRPr="00467ED2">
                    <w:rPr>
                      <w:caps/>
                      <w:sz w:val="28"/>
                      <w:szCs w:val="28"/>
                      <w:lang w:val="en-CA"/>
                    </w:rPr>
                    <w:t>Judd Rosayaga</w:t>
                  </w:r>
                </w:p>
              </w:tc>
            </w:tr>
            <w:tr w:rsidR="00F5092D" w:rsidRPr="00467ED2" w14:paraId="0716D33A" w14:textId="77777777" w:rsidTr="00F5092D">
              <w:trPr>
                <w:tblCellSpacing w:w="15" w:type="dxa"/>
              </w:trPr>
              <w:tc>
                <w:tcPr>
                  <w:tcW w:w="11205" w:type="dxa"/>
                  <w:vAlign w:val="center"/>
                  <w:hideMark/>
                </w:tcPr>
                <w:p w14:paraId="33596224" w14:textId="77777777" w:rsidR="00F5092D" w:rsidRPr="00467ED2" w:rsidRDefault="00F5092D" w:rsidP="00F5092D">
                  <w:pPr>
                    <w:framePr w:hSpace="180" w:wrap="around" w:vAnchor="text" w:hAnchor="margin" w:xAlign="center" w:y="727"/>
                    <w:rPr>
                      <w:sz w:val="28"/>
                      <w:szCs w:val="28"/>
                      <w:lang w:val="en-CA"/>
                    </w:rPr>
                  </w:pPr>
                </w:p>
              </w:tc>
            </w:tr>
          </w:tbl>
          <w:p w14:paraId="50597C6E" w14:textId="77777777" w:rsidR="001A0EAB" w:rsidRPr="00467ED2" w:rsidRDefault="001A0EAB" w:rsidP="001A0EAB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14:paraId="14076746" w14:textId="11254EE9" w:rsidR="001A0EAB" w:rsidRPr="00467ED2" w:rsidRDefault="00467ED2" w:rsidP="001A0EAB">
            <w:pPr>
              <w:rPr>
                <w:sz w:val="28"/>
                <w:szCs w:val="28"/>
              </w:rPr>
            </w:pPr>
            <w:r w:rsidRPr="00467ED2">
              <w:rPr>
                <w:sz w:val="28"/>
                <w:szCs w:val="28"/>
                <w:lang w:val="en-CA"/>
              </w:rPr>
              <w:t xml:space="preserve">Judd </w:t>
            </w:r>
            <w:proofErr w:type="spellStart"/>
            <w:r w:rsidRPr="00467ED2">
              <w:rPr>
                <w:sz w:val="28"/>
                <w:szCs w:val="28"/>
                <w:lang w:val="en-CA"/>
              </w:rPr>
              <w:t>Rosayaga</w:t>
            </w:r>
            <w:proofErr w:type="spellEnd"/>
          </w:p>
        </w:tc>
        <w:tc>
          <w:tcPr>
            <w:tcW w:w="2552" w:type="dxa"/>
          </w:tcPr>
          <w:p w14:paraId="7B119DB3" w14:textId="34977ECD" w:rsidR="001A0EAB" w:rsidRPr="00467ED2" w:rsidRDefault="00E74BFE" w:rsidP="001A0EAB">
            <w:pPr>
              <w:rPr>
                <w:sz w:val="28"/>
                <w:szCs w:val="28"/>
              </w:rPr>
            </w:pPr>
            <w:r w:rsidRPr="00467ED2">
              <w:rPr>
                <w:sz w:val="28"/>
                <w:szCs w:val="28"/>
              </w:rPr>
              <w:t>991748399</w:t>
            </w:r>
          </w:p>
        </w:tc>
      </w:tr>
      <w:tr w:rsidR="001A0EAB" w14:paraId="793FC48C" w14:textId="77777777" w:rsidTr="001A0EAB">
        <w:trPr>
          <w:trHeight w:val="476"/>
        </w:trPr>
        <w:tc>
          <w:tcPr>
            <w:tcW w:w="4077" w:type="dxa"/>
          </w:tcPr>
          <w:p w14:paraId="2EB7CBD1" w14:textId="4899F326" w:rsidR="001A0EAB" w:rsidRPr="00467ED2" w:rsidRDefault="00467ED2" w:rsidP="001A0EAB">
            <w:pPr>
              <w:rPr>
                <w:caps/>
                <w:sz w:val="28"/>
                <w:szCs w:val="28"/>
              </w:rPr>
            </w:pPr>
            <w:r w:rsidRPr="00467ED2">
              <w:rPr>
                <w:caps/>
                <w:sz w:val="28"/>
                <w:szCs w:val="28"/>
              </w:rPr>
              <w:t>Tran Anh Khoa Nguyen</w:t>
            </w:r>
          </w:p>
        </w:tc>
        <w:tc>
          <w:tcPr>
            <w:tcW w:w="3969" w:type="dxa"/>
          </w:tcPr>
          <w:p w14:paraId="5C12D39C" w14:textId="73BC102B" w:rsidR="001A0EAB" w:rsidRPr="00467ED2" w:rsidRDefault="00467ED2" w:rsidP="001A0EAB">
            <w:pPr>
              <w:rPr>
                <w:sz w:val="28"/>
                <w:szCs w:val="28"/>
              </w:rPr>
            </w:pPr>
            <w:r w:rsidRPr="00467ED2">
              <w:rPr>
                <w:sz w:val="28"/>
                <w:szCs w:val="28"/>
              </w:rPr>
              <w:t>Tran Anh Khoa Nguyen</w:t>
            </w:r>
          </w:p>
        </w:tc>
        <w:tc>
          <w:tcPr>
            <w:tcW w:w="2552" w:type="dxa"/>
          </w:tcPr>
          <w:p w14:paraId="594CFAD6" w14:textId="111A7B41" w:rsidR="001A0EAB" w:rsidRPr="00467ED2" w:rsidRDefault="00E74BFE" w:rsidP="001A0EAB">
            <w:pPr>
              <w:rPr>
                <w:sz w:val="28"/>
                <w:szCs w:val="28"/>
              </w:rPr>
            </w:pPr>
            <w:r w:rsidRPr="00467ED2">
              <w:rPr>
                <w:sz w:val="28"/>
                <w:szCs w:val="28"/>
              </w:rPr>
              <w:t>991762341</w:t>
            </w:r>
          </w:p>
        </w:tc>
      </w:tr>
    </w:tbl>
    <w:p w14:paraId="1E6422C7" w14:textId="578349B1" w:rsidR="001A0EAB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 w:rsidRPr="000B549D">
        <w:rPr>
          <w:rFonts w:ascii="Arial" w:hAnsi="Arial" w:cs="Arial"/>
          <w:b/>
        </w:rPr>
        <w:t>For further information</w:t>
      </w:r>
      <w:r w:rsidR="008D27E7">
        <w:rPr>
          <w:rFonts w:ascii="Arial" w:hAnsi="Arial" w:cs="Arial"/>
          <w:b/>
        </w:rPr>
        <w:t xml:space="preserve">, </w:t>
      </w:r>
      <w:r w:rsidRPr="00836A14">
        <w:rPr>
          <w:rFonts w:ascii="Arial" w:hAnsi="Arial" w:cs="Arial"/>
          <w:b/>
        </w:rPr>
        <w:t xml:space="preserve">read </w:t>
      </w:r>
      <w:r w:rsidRPr="000B549D">
        <w:rPr>
          <w:rFonts w:ascii="Arial" w:hAnsi="Arial" w:cs="Arial"/>
          <w:b/>
        </w:rPr>
        <w:t xml:space="preserve">Academic </w:t>
      </w:r>
      <w:r w:rsidR="00F00D4A">
        <w:rPr>
          <w:rFonts w:ascii="Arial" w:hAnsi="Arial" w:cs="Arial"/>
          <w:b/>
        </w:rPr>
        <w:t>Integrity</w:t>
      </w:r>
      <w:r w:rsidRPr="000B549D">
        <w:rPr>
          <w:rFonts w:ascii="Arial" w:hAnsi="Arial" w:cs="Arial"/>
          <w:b/>
        </w:rPr>
        <w:t xml:space="preserve"> Policy</w:t>
      </w:r>
      <w:r w:rsidR="008D27E7">
        <w:rPr>
          <w:rFonts w:ascii="Arial" w:hAnsi="Arial" w:cs="Arial"/>
          <w:b/>
        </w:rPr>
        <w:t xml:space="preserve"> here :</w:t>
      </w:r>
      <w:r w:rsidR="008D27E7" w:rsidRPr="008D27E7">
        <w:t xml:space="preserve"> </w:t>
      </w:r>
      <w:hyperlink r:id="rId10" w:history="1">
        <w:r w:rsidR="008D27E7" w:rsidRPr="00B73A98">
          <w:rPr>
            <w:rStyle w:val="Hyperlink"/>
            <w:rFonts w:ascii="Arial" w:hAnsi="Arial" w:cs="Arial"/>
            <w:b/>
          </w:rPr>
          <w:t>https://caps.sheridancollege.ca/student-guide/academic-policies-and-procedures.aspx</w:t>
        </w:r>
      </w:hyperlink>
      <w:r w:rsidR="008D27E7">
        <w:rPr>
          <w:rFonts w:ascii="Arial" w:hAnsi="Arial" w:cs="Arial"/>
          <w:b/>
        </w:rPr>
        <w:t xml:space="preserve"> </w:t>
      </w:r>
    </w:p>
    <w:p w14:paraId="0296DFC6" w14:textId="362F5A92" w:rsidR="001A0EAB" w:rsidRDefault="001A0EAB" w:rsidP="001A0EAB">
      <w:pPr>
        <w:tabs>
          <w:tab w:val="left" w:pos="5760"/>
        </w:tabs>
        <w:rPr>
          <w:sz w:val="24"/>
          <w:szCs w:val="24"/>
        </w:rPr>
      </w:pPr>
      <w:r w:rsidRPr="00330FE9">
        <w:rPr>
          <w:sz w:val="24"/>
          <w:szCs w:val="24"/>
        </w:rPr>
        <w:t xml:space="preserve">By signing this contract, we acknowledge having read the Sheridan Academic </w:t>
      </w:r>
      <w:r w:rsidR="00F00D4A">
        <w:rPr>
          <w:sz w:val="24"/>
          <w:szCs w:val="24"/>
        </w:rPr>
        <w:t>Integrity</w:t>
      </w:r>
      <w:r w:rsidRPr="00330FE9">
        <w:rPr>
          <w:sz w:val="24"/>
          <w:szCs w:val="24"/>
        </w:rPr>
        <w:t xml:space="preserve"> Policy </w:t>
      </w:r>
    </w:p>
    <w:p w14:paraId="0E79AF8E" w14:textId="77777777" w:rsidR="001A0EAB" w:rsidRPr="00857C31" w:rsidRDefault="001A0EAB" w:rsidP="001A0EAB">
      <w:pPr>
        <w:pStyle w:val="Name"/>
      </w:pPr>
      <w:r w:rsidRPr="00857C31">
        <w:lastRenderedPageBreak/>
        <w:t>Responsibilities</w:t>
      </w:r>
      <w:r>
        <w:t xml:space="preserve"> of the Project Leader include:</w:t>
      </w:r>
    </w:p>
    <w:p w14:paraId="6D509973" w14:textId="77777777"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Assigning tasks to other team members, including self, in a fair and equitable manner.</w:t>
      </w:r>
    </w:p>
    <w:p w14:paraId="481BB9D4" w14:textId="77777777"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Ensuring work is completed with accuracy, completeness and timeliness.</w:t>
      </w:r>
    </w:p>
    <w:p w14:paraId="6AB4C6F7" w14:textId="77777777" w:rsidR="001A0EAB" w:rsidRDefault="001A0EAB" w:rsidP="00DB7039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1A0EAB">
        <w:rPr>
          <w:sz w:val="24"/>
        </w:rPr>
        <w:t>Planning for task completion to ensure timelines are met</w:t>
      </w:r>
      <w:r w:rsidR="0009731B">
        <w:rPr>
          <w:sz w:val="24"/>
        </w:rPr>
        <w:t>.</w:t>
      </w:r>
    </w:p>
    <w:p w14:paraId="3441E07A" w14:textId="77777777" w:rsidR="0009731B" w:rsidRPr="001A0EAB" w:rsidRDefault="0009731B" w:rsidP="00DB7039">
      <w:pPr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Notifying the professor of any issues in a timely manner</w:t>
      </w:r>
      <w:r w:rsidR="00E150FB">
        <w:rPr>
          <w:sz w:val="24"/>
        </w:rPr>
        <w:t xml:space="preserve"> so that corrective measures can be taken</w:t>
      </w:r>
      <w:r>
        <w:rPr>
          <w:sz w:val="24"/>
        </w:rPr>
        <w:t>.</w:t>
      </w:r>
    </w:p>
    <w:p w14:paraId="5E4D6DA1" w14:textId="10820288" w:rsidR="001A0EAB" w:rsidRDefault="00E407C0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6A7CBBC" wp14:editId="5A6DCDB5">
                <wp:simplePos x="0" y="0"/>
                <wp:positionH relativeFrom="column">
                  <wp:posOffset>7768365</wp:posOffset>
                </wp:positionH>
                <wp:positionV relativeFrom="paragraph">
                  <wp:posOffset>386080</wp:posOffset>
                </wp:positionV>
                <wp:extent cx="360" cy="360"/>
                <wp:effectExtent l="38100" t="38100" r="38100" b="38100"/>
                <wp:wrapNone/>
                <wp:docPr id="206404103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E1D8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611.2pt;margin-top:29.9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">
                <v:imagedata r:id="rId16" o:title=""/>
              </v:shape>
            </w:pict>
          </mc:Fallback>
        </mc:AlternateContent>
      </w:r>
      <w:r w:rsidR="001A0EAB" w:rsidRPr="00857C31">
        <w:rPr>
          <w:sz w:val="24"/>
        </w:rPr>
        <w:t>Any other duties as deemed necessary for project completion</w:t>
      </w:r>
      <w:r w:rsidR="0009731B">
        <w:rPr>
          <w:sz w:val="24"/>
        </w:rPr>
        <w:t>.</w:t>
      </w:r>
    </w:p>
    <w:p w14:paraId="5B739400" w14:textId="77777777" w:rsidR="008910DC" w:rsidRPr="008910DC" w:rsidRDefault="008910DC" w:rsidP="008910DC">
      <w:pPr>
        <w:spacing w:after="0" w:line="240" w:lineRule="auto"/>
        <w:ind w:left="720"/>
        <w:rPr>
          <w:sz w:val="24"/>
        </w:rPr>
      </w:pPr>
    </w:p>
    <w:p w14:paraId="7C01AE05" w14:textId="77777777" w:rsidR="001A0EAB" w:rsidRDefault="001A0EAB" w:rsidP="001A0EAB">
      <w:pPr>
        <w:pStyle w:val="Name"/>
      </w:pPr>
      <w:r>
        <w:t xml:space="preserve">What </w:t>
      </w:r>
      <w:proofErr w:type="gramStart"/>
      <w:r>
        <w:t>we will</w:t>
      </w:r>
      <w:proofErr w:type="gramEnd"/>
      <w:r>
        <w:t xml:space="preserve"> do if . . . </w:t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1530"/>
        <w:gridCol w:w="4860"/>
      </w:tblGrid>
      <w:tr w:rsidR="001A0EAB" w14:paraId="46CA37B6" w14:textId="77777777" w:rsidTr="00E000F1">
        <w:trPr>
          <w:tblHeader/>
        </w:trPr>
        <w:tc>
          <w:tcPr>
            <w:tcW w:w="2988" w:type="dxa"/>
          </w:tcPr>
          <w:p w14:paraId="677DF6D7" w14:textId="77777777" w:rsidR="001A0EAB" w:rsidRDefault="001A0EAB" w:rsidP="00AE5B04">
            <w:pPr>
              <w:spacing w:before="120" w:after="120"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Scenario</w:t>
            </w:r>
          </w:p>
        </w:tc>
        <w:tc>
          <w:tcPr>
            <w:tcW w:w="1530" w:type="dxa"/>
          </w:tcPr>
          <w:p w14:paraId="66738E37" w14:textId="77777777" w:rsidR="001A0EAB" w:rsidRDefault="001A0EAB" w:rsidP="00AE5B04">
            <w:pPr>
              <w:spacing w:before="120" w:after="120"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Accepted</w:t>
            </w:r>
            <w:r>
              <w:rPr>
                <w:b/>
                <w:sz w:val="24"/>
              </w:rPr>
              <w:br/>
              <w:t>initial</w:t>
            </w:r>
            <w:r w:rsidR="001A751D">
              <w:rPr>
                <w:b/>
                <w:sz w:val="24"/>
              </w:rPr>
              <w:t>s</w:t>
            </w:r>
          </w:p>
        </w:tc>
        <w:tc>
          <w:tcPr>
            <w:tcW w:w="4860" w:type="dxa"/>
          </w:tcPr>
          <w:p w14:paraId="7A23B456" w14:textId="77777777" w:rsidR="00B31367" w:rsidRDefault="001A0EAB" w:rsidP="00AE5B04">
            <w:pPr>
              <w:spacing w:before="120" w:after="120" w:line="276" w:lineRule="auto"/>
              <w:ind w:left="288" w:hanging="288"/>
              <w:rPr>
                <w:b/>
                <w:sz w:val="24"/>
              </w:rPr>
            </w:pPr>
            <w:r>
              <w:rPr>
                <w:b/>
                <w:sz w:val="24"/>
              </w:rPr>
              <w:t>We agree to do the following</w:t>
            </w:r>
            <w:r w:rsidR="00B31367">
              <w:rPr>
                <w:b/>
                <w:sz w:val="24"/>
              </w:rPr>
              <w:br/>
              <w:t>(</w:t>
            </w:r>
            <w:r w:rsidR="00F54D10">
              <w:rPr>
                <w:b/>
                <w:sz w:val="24"/>
              </w:rPr>
              <w:t xml:space="preserve">Put </w:t>
            </w:r>
            <w:r w:rsidR="00DD6EF1">
              <w:rPr>
                <w:b/>
                <w:sz w:val="24"/>
              </w:rPr>
              <w:t xml:space="preserve">an X </w:t>
            </w:r>
            <w:r w:rsidR="00511226">
              <w:rPr>
                <w:b/>
                <w:sz w:val="24"/>
              </w:rPr>
              <w:t xml:space="preserve">corresponding to your choice </w:t>
            </w:r>
            <w:r w:rsidR="00B31367">
              <w:rPr>
                <w:b/>
                <w:sz w:val="24"/>
              </w:rPr>
              <w:t xml:space="preserve">in each box) </w:t>
            </w:r>
          </w:p>
        </w:tc>
      </w:tr>
      <w:tr w:rsidR="00132E9F" w14:paraId="1751C690" w14:textId="77777777" w:rsidTr="00AC650B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80D51" w14:textId="77777777" w:rsidR="00132E9F" w:rsidRDefault="00132E9F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 xml:space="preserve">Team </w:t>
            </w:r>
            <w:proofErr w:type="gramStart"/>
            <w:r>
              <w:rPr>
                <w:sz w:val="24"/>
              </w:rPr>
              <w:t>member does</w:t>
            </w:r>
            <w:proofErr w:type="gramEnd"/>
            <w:r>
              <w:rPr>
                <w:sz w:val="24"/>
              </w:rPr>
              <w:t xml:space="preserve"> not regularly attend team meetings and/or does not respond to communications in a timely manner.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3D236" w14:textId="2D60535A" w:rsidR="00132E9F" w:rsidRDefault="00467ED2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noProof/>
                <w:sz w:val="24"/>
              </w:rPr>
              <w:t>M.B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45023" w14:textId="77777777" w:rsidR="00132E9F" w:rsidRDefault="00132E9F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 xml:space="preserve">Project leader emails the student citing the concerns and cc’s the professor so they are aware of the situation at the very onset </w:t>
            </w:r>
            <w:r>
              <w:rPr>
                <w:sz w:val="24"/>
                <w:u w:val="single"/>
              </w:rPr>
              <w:t>_</w:t>
            </w:r>
            <w:r w:rsidRPr="00132E9F">
              <w:rPr>
                <w:sz w:val="24"/>
                <w:u w:val="single"/>
              </w:rPr>
              <w:t>X</w:t>
            </w:r>
            <w:proofErr w:type="gramStart"/>
            <w:r>
              <w:rPr>
                <w:sz w:val="24"/>
                <w:u w:val="single"/>
              </w:rPr>
              <w:t>_</w:t>
            </w:r>
            <w:r w:rsidRPr="00132E9F">
              <w:rPr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 xml:space="preserve"> (</w:t>
            </w:r>
            <w:proofErr w:type="gramEnd"/>
            <w:r w:rsidR="00873AF5">
              <w:rPr>
                <w:b/>
                <w:bCs/>
                <w:sz w:val="24"/>
              </w:rPr>
              <w:t>Mandatory</w:t>
            </w:r>
            <w:r>
              <w:rPr>
                <w:sz w:val="24"/>
              </w:rPr>
              <w:t xml:space="preserve">). </w:t>
            </w:r>
          </w:p>
          <w:p w14:paraId="38D3257C" w14:textId="753CF5B3" w:rsidR="00132E9F" w:rsidRDefault="00132E9F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__ In addition to above, the leader/team will (</w:t>
            </w:r>
            <w:r w:rsidR="008D27E7">
              <w:rPr>
                <w:sz w:val="24"/>
              </w:rPr>
              <w:t>add your own content here</w:t>
            </w:r>
            <w:r>
              <w:rPr>
                <w:sz w:val="24"/>
              </w:rPr>
              <w:t>):</w:t>
            </w:r>
          </w:p>
        </w:tc>
      </w:tr>
      <w:tr w:rsidR="00467ED2" w14:paraId="4024E86D" w14:textId="77777777" w:rsidTr="00E000F1">
        <w:tc>
          <w:tcPr>
            <w:tcW w:w="2988" w:type="dxa"/>
          </w:tcPr>
          <w:p w14:paraId="373B44DA" w14:textId="77777777" w:rsidR="00467ED2" w:rsidRDefault="00467ED2" w:rsidP="00467ED2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 xml:space="preserve">Team </w:t>
            </w:r>
            <w:proofErr w:type="gramStart"/>
            <w:r>
              <w:rPr>
                <w:sz w:val="24"/>
              </w:rPr>
              <w:t>member does</w:t>
            </w:r>
            <w:proofErr w:type="gramEnd"/>
            <w:r>
              <w:rPr>
                <w:sz w:val="24"/>
              </w:rPr>
              <w:t xml:space="preserve"> not deliver component on time due to severe illness or extreme personal problem.</w:t>
            </w:r>
          </w:p>
        </w:tc>
        <w:tc>
          <w:tcPr>
            <w:tcW w:w="1530" w:type="dxa"/>
          </w:tcPr>
          <w:p w14:paraId="77CD1E0F" w14:textId="47D2F5F2" w:rsidR="00467ED2" w:rsidRDefault="00467ED2" w:rsidP="00467ED2">
            <w:pPr>
              <w:spacing w:before="120" w:after="120" w:line="276" w:lineRule="auto"/>
              <w:rPr>
                <w:sz w:val="24"/>
              </w:rPr>
            </w:pPr>
            <w:r>
              <w:rPr>
                <w:noProof/>
                <w:sz w:val="24"/>
              </w:rPr>
              <w:t>M.B</w:t>
            </w:r>
          </w:p>
        </w:tc>
        <w:tc>
          <w:tcPr>
            <w:tcW w:w="4860" w:type="dxa"/>
          </w:tcPr>
          <w:p w14:paraId="13070E80" w14:textId="119A158B" w:rsidR="00467ED2" w:rsidRDefault="00467ED2" w:rsidP="00467ED2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absorbs workload temporarily _X_</w:t>
            </w:r>
          </w:p>
          <w:p w14:paraId="10C41174" w14:textId="77777777" w:rsidR="00467ED2" w:rsidRDefault="00467ED2" w:rsidP="00467ED2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seeks advice from professor __</w:t>
            </w:r>
          </w:p>
          <w:p w14:paraId="4CDE5785" w14:textId="77777777" w:rsidR="00467ED2" w:rsidRDefault="00467ED2" w:rsidP="00467ED2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shifts target date if possible __</w:t>
            </w:r>
          </w:p>
          <w:p w14:paraId="08D074FE" w14:textId="77777777" w:rsidR="00467ED2" w:rsidRDefault="00467ED2" w:rsidP="00467ED2">
            <w:pPr>
              <w:tabs>
                <w:tab w:val="left" w:pos="720"/>
                <w:tab w:val="left" w:pos="1396"/>
              </w:tabs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__ Other (specify):</w:t>
            </w:r>
            <w:r>
              <w:rPr>
                <w:sz w:val="24"/>
              </w:rPr>
              <w:tab/>
            </w:r>
          </w:p>
        </w:tc>
      </w:tr>
      <w:tr w:rsidR="00467ED2" w14:paraId="4754D4AB" w14:textId="77777777" w:rsidTr="00AE5B04">
        <w:trPr>
          <w:cantSplit/>
        </w:trPr>
        <w:tc>
          <w:tcPr>
            <w:tcW w:w="2988" w:type="dxa"/>
          </w:tcPr>
          <w:p w14:paraId="62F56142" w14:textId="77777777" w:rsidR="00467ED2" w:rsidRDefault="00467ED2" w:rsidP="00467ED2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 xml:space="preserve">Team </w:t>
            </w:r>
            <w:proofErr w:type="gramStart"/>
            <w:r>
              <w:rPr>
                <w:sz w:val="24"/>
              </w:rPr>
              <w:t>member has</w:t>
            </w:r>
            <w:proofErr w:type="gramEnd"/>
            <w:r>
              <w:rPr>
                <w:sz w:val="24"/>
              </w:rPr>
              <w:t xml:space="preserve"> difficulty delivering component on time due to lack of understanding or ability. </w:t>
            </w:r>
          </w:p>
        </w:tc>
        <w:tc>
          <w:tcPr>
            <w:tcW w:w="1530" w:type="dxa"/>
          </w:tcPr>
          <w:p w14:paraId="7AA0FBA3" w14:textId="10849944" w:rsidR="00467ED2" w:rsidRDefault="00467ED2" w:rsidP="00467ED2">
            <w:pPr>
              <w:spacing w:before="120" w:after="120" w:line="276" w:lineRule="auto"/>
              <w:rPr>
                <w:sz w:val="24"/>
              </w:rPr>
            </w:pPr>
            <w:r>
              <w:rPr>
                <w:noProof/>
                <w:sz w:val="24"/>
              </w:rPr>
              <w:t>M.B</w:t>
            </w:r>
          </w:p>
        </w:tc>
        <w:tc>
          <w:tcPr>
            <w:tcW w:w="4860" w:type="dxa"/>
          </w:tcPr>
          <w:p w14:paraId="0CE2942E" w14:textId="77777777" w:rsidR="00467ED2" w:rsidRDefault="00467ED2" w:rsidP="00467ED2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reassigns component __</w:t>
            </w:r>
          </w:p>
          <w:p w14:paraId="6B5B54D7" w14:textId="5F3935C8" w:rsidR="00467ED2" w:rsidRDefault="00467ED2" w:rsidP="00467ED2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 xml:space="preserve">Team helps </w:t>
            </w:r>
            <w:proofErr w:type="gramStart"/>
            <w:r>
              <w:rPr>
                <w:sz w:val="24"/>
              </w:rPr>
              <w:t>member</w:t>
            </w:r>
            <w:proofErr w:type="gramEnd"/>
            <w:r>
              <w:rPr>
                <w:sz w:val="24"/>
              </w:rPr>
              <w:t xml:space="preserve"> _X_</w:t>
            </w:r>
          </w:p>
          <w:p w14:paraId="29D2BBC9" w14:textId="77777777" w:rsidR="00467ED2" w:rsidRDefault="00467ED2" w:rsidP="00467ED2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 xml:space="preserve">Team </w:t>
            </w:r>
            <w:proofErr w:type="gramStart"/>
            <w:r>
              <w:rPr>
                <w:sz w:val="24"/>
              </w:rPr>
              <w:t>member</w:t>
            </w:r>
            <w:proofErr w:type="gramEnd"/>
            <w:r>
              <w:rPr>
                <w:sz w:val="24"/>
              </w:rPr>
              <w:t xml:space="preserve"> must ask professor for help __</w:t>
            </w:r>
          </w:p>
          <w:p w14:paraId="147AD548" w14:textId="77777777" w:rsidR="00467ED2" w:rsidRDefault="00467ED2" w:rsidP="00467ED2">
            <w:pPr>
              <w:spacing w:before="120" w:after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__ Other (specify):</w:t>
            </w:r>
          </w:p>
        </w:tc>
      </w:tr>
      <w:tr w:rsidR="00467ED2" w14:paraId="2BC1E820" w14:textId="77777777" w:rsidTr="00E000F1">
        <w:tc>
          <w:tcPr>
            <w:tcW w:w="2988" w:type="dxa"/>
          </w:tcPr>
          <w:p w14:paraId="1C6F6FBA" w14:textId="77777777" w:rsidR="00467ED2" w:rsidRDefault="00467ED2" w:rsidP="00467ED2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Team </w:t>
            </w:r>
            <w:proofErr w:type="gramStart"/>
            <w:r>
              <w:rPr>
                <w:sz w:val="24"/>
              </w:rPr>
              <w:t>member does</w:t>
            </w:r>
            <w:proofErr w:type="gramEnd"/>
            <w:r>
              <w:rPr>
                <w:sz w:val="24"/>
              </w:rPr>
              <w:t xml:space="preserve"> not deliver component on time due to lack of effort.</w:t>
            </w:r>
          </w:p>
        </w:tc>
        <w:tc>
          <w:tcPr>
            <w:tcW w:w="1530" w:type="dxa"/>
          </w:tcPr>
          <w:p w14:paraId="7A1DF09C" w14:textId="6E2BB9A8" w:rsidR="00467ED2" w:rsidRDefault="00467ED2" w:rsidP="00467ED2">
            <w:pPr>
              <w:spacing w:before="120" w:after="120" w:line="276" w:lineRule="auto"/>
              <w:rPr>
                <w:sz w:val="24"/>
              </w:rPr>
            </w:pPr>
            <w:r>
              <w:rPr>
                <w:noProof/>
                <w:sz w:val="24"/>
              </w:rPr>
              <w:t>M.B</w:t>
            </w:r>
          </w:p>
        </w:tc>
        <w:tc>
          <w:tcPr>
            <w:tcW w:w="4860" w:type="dxa"/>
          </w:tcPr>
          <w:p w14:paraId="69A479CB" w14:textId="77777777" w:rsidR="00467ED2" w:rsidRDefault="00467ED2" w:rsidP="00467ED2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absorbs workload __</w:t>
            </w:r>
          </w:p>
          <w:p w14:paraId="65E15AF4" w14:textId="77777777" w:rsidR="00467ED2" w:rsidRDefault="00467ED2" w:rsidP="00467ED2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 xml:space="preserve">Team </w:t>
            </w:r>
            <w:proofErr w:type="gramStart"/>
            <w:r>
              <w:rPr>
                <w:sz w:val="24"/>
              </w:rPr>
              <w:t>member</w:t>
            </w:r>
            <w:proofErr w:type="gramEnd"/>
            <w:r>
              <w:rPr>
                <w:sz w:val="24"/>
              </w:rPr>
              <w:t xml:space="preserve">(s) ask professor to request a </w:t>
            </w:r>
            <w:r w:rsidRPr="005615B4">
              <w:rPr>
                <w:sz w:val="24"/>
              </w:rPr>
              <w:t>Participation Form</w:t>
            </w:r>
            <w:r>
              <w:rPr>
                <w:sz w:val="24"/>
              </w:rPr>
              <w:t xml:space="preserve"> from </w:t>
            </w:r>
            <w:r w:rsidRPr="00132E9F">
              <w:rPr>
                <w:sz w:val="24"/>
                <w:u w:val="single"/>
              </w:rPr>
              <w:t>all</w:t>
            </w:r>
            <w:r>
              <w:rPr>
                <w:sz w:val="24"/>
              </w:rPr>
              <w:t xml:space="preserve"> team members. This </w:t>
            </w:r>
            <w:r w:rsidRPr="00132E9F">
              <w:rPr>
                <w:i/>
                <w:iCs/>
                <w:sz w:val="24"/>
              </w:rPr>
              <w:t>may</w:t>
            </w:r>
            <w:r>
              <w:rPr>
                <w:sz w:val="24"/>
              </w:rPr>
              <w:t xml:space="preserve"> result in individualized grades being awarded for a deliverable __</w:t>
            </w:r>
          </w:p>
          <w:p w14:paraId="116B264C" w14:textId="30D13404" w:rsidR="00467ED2" w:rsidRDefault="00467ED2" w:rsidP="00467ED2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</w:t>
            </w:r>
            <w:proofErr w:type="gramStart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  <w:t>Both</w:t>
            </w:r>
            <w:proofErr w:type="gramEnd"/>
            <w:r>
              <w:rPr>
                <w:sz w:val="24"/>
              </w:rPr>
              <w:t xml:space="preserve"> a. and b. above _X_</w:t>
            </w:r>
          </w:p>
          <w:p w14:paraId="56A8FB6A" w14:textId="77777777" w:rsidR="00467ED2" w:rsidRDefault="00467ED2" w:rsidP="00467ED2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__ Other (specify):</w:t>
            </w:r>
          </w:p>
        </w:tc>
      </w:tr>
      <w:tr w:rsidR="00467ED2" w14:paraId="05BC0D4D" w14:textId="77777777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2EC91" w14:textId="77777777" w:rsidR="00467ED2" w:rsidRDefault="00467ED2" w:rsidP="00467ED2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cannot achieve consensus leaving one or more member(s) feeling that their voice(s) is/are not being heard in a decision which affects everyone.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4175" w14:textId="666F6DA4" w:rsidR="00467ED2" w:rsidRDefault="00467ED2" w:rsidP="00467ED2">
            <w:pPr>
              <w:spacing w:before="120" w:after="120" w:line="276" w:lineRule="auto"/>
              <w:rPr>
                <w:sz w:val="24"/>
              </w:rPr>
            </w:pPr>
            <w:r>
              <w:rPr>
                <w:noProof/>
                <w:sz w:val="24"/>
              </w:rPr>
              <w:t>M.B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E39F" w14:textId="3E8ACD15" w:rsidR="00467ED2" w:rsidRDefault="00467ED2" w:rsidP="00467ED2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agrees to abide by majority vote _X_</w:t>
            </w:r>
          </w:p>
          <w:p w14:paraId="31F2147E" w14:textId="77777777" w:rsidR="00467ED2" w:rsidRDefault="00467ED2" w:rsidP="00467ED2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seeks advice from the professor __</w:t>
            </w:r>
          </w:p>
          <w:p w14:paraId="2F08F56C" w14:textId="77777777" w:rsidR="00467ED2" w:rsidRDefault="00467ED2" w:rsidP="00467ED2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__ Other (specify):</w:t>
            </w:r>
          </w:p>
        </w:tc>
      </w:tr>
      <w:tr w:rsidR="00467ED2" w14:paraId="099AE9A9" w14:textId="77777777" w:rsidTr="00FE4256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E704" w14:textId="77777777" w:rsidR="00467ED2" w:rsidRDefault="00467ED2" w:rsidP="00467ED2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 xml:space="preserve">Team members do not share expectations for the quality of work on a particular </w:t>
            </w:r>
            <w:proofErr w:type="gramStart"/>
            <w:r>
              <w:rPr>
                <w:sz w:val="24"/>
              </w:rPr>
              <w:t>deliverable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4618" w14:textId="79844582" w:rsidR="00467ED2" w:rsidRDefault="00467ED2" w:rsidP="00467ED2">
            <w:pPr>
              <w:spacing w:before="120" w:after="120" w:line="276" w:lineRule="auto"/>
              <w:rPr>
                <w:sz w:val="24"/>
              </w:rPr>
            </w:pPr>
            <w:r>
              <w:rPr>
                <w:noProof/>
                <w:sz w:val="24"/>
              </w:rPr>
              <w:t>M.B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BEB1" w14:textId="426DF384" w:rsidR="00467ED2" w:rsidRDefault="00467ED2" w:rsidP="00467ED2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 xml:space="preserve">Team members will draw on each other’s strengths to help bring the quality of the </w:t>
            </w:r>
            <w:proofErr w:type="gramStart"/>
            <w:r>
              <w:rPr>
                <w:sz w:val="24"/>
              </w:rPr>
              <w:t>deliverable</w:t>
            </w:r>
            <w:proofErr w:type="gramEnd"/>
            <w:r>
              <w:rPr>
                <w:sz w:val="24"/>
              </w:rPr>
              <w:t xml:space="preserve"> to a minimal acceptable level _X_</w:t>
            </w:r>
          </w:p>
          <w:p w14:paraId="27CA5A14" w14:textId="77777777" w:rsidR="00467ED2" w:rsidRDefault="00467ED2" w:rsidP="00467ED2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votes on each submission's quality __</w:t>
            </w:r>
          </w:p>
          <w:p w14:paraId="18EE7993" w14:textId="77777777" w:rsidR="00467ED2" w:rsidRDefault="00467ED2" w:rsidP="00467ED2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 xml:space="preserve">Team member(s) ask professor to request a </w:t>
            </w:r>
            <w:r w:rsidRPr="005615B4">
              <w:rPr>
                <w:sz w:val="24"/>
              </w:rPr>
              <w:t>Participation Form</w:t>
            </w:r>
            <w:r>
              <w:rPr>
                <w:sz w:val="24"/>
              </w:rPr>
              <w:t xml:space="preserve"> from </w:t>
            </w:r>
            <w:r w:rsidRPr="00FE4256">
              <w:rPr>
                <w:sz w:val="24"/>
              </w:rPr>
              <w:t>all</w:t>
            </w:r>
            <w:r>
              <w:rPr>
                <w:sz w:val="24"/>
              </w:rPr>
              <w:t xml:space="preserve"> team members, which </w:t>
            </w:r>
            <w:r w:rsidRPr="00FE4256">
              <w:rPr>
                <w:sz w:val="24"/>
              </w:rPr>
              <w:t>may</w:t>
            </w:r>
            <w:r>
              <w:rPr>
                <w:sz w:val="24"/>
              </w:rPr>
              <w:t xml:space="preserve"> result in individualized grades being awarded for a deliverable __</w:t>
            </w:r>
          </w:p>
          <w:p w14:paraId="0FBABABF" w14:textId="77777777" w:rsidR="00467ED2" w:rsidRDefault="00467ED2" w:rsidP="00467ED2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__ Other (specify):</w:t>
            </w:r>
          </w:p>
        </w:tc>
      </w:tr>
      <w:tr w:rsidR="00467ED2" w14:paraId="07B0619E" w14:textId="77777777" w:rsidTr="00FE4256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2BBAF" w14:textId="77777777" w:rsidR="00467ED2" w:rsidRDefault="00467ED2" w:rsidP="00467ED2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 xml:space="preserve">Team </w:t>
            </w:r>
            <w:proofErr w:type="gramStart"/>
            <w:r>
              <w:rPr>
                <w:sz w:val="24"/>
              </w:rPr>
              <w:t>member behaves</w:t>
            </w:r>
            <w:proofErr w:type="gramEnd"/>
            <w:r>
              <w:rPr>
                <w:sz w:val="24"/>
              </w:rPr>
              <w:t xml:space="preserve"> in an unprofessional manner, e.g. being rude, uncooperative and/or making one or more </w:t>
            </w:r>
            <w:r>
              <w:rPr>
                <w:sz w:val="24"/>
              </w:rPr>
              <w:lastRenderedPageBreak/>
              <w:t>member(s) feel uncomfortable.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E065" w14:textId="523FA4E8" w:rsidR="00467ED2" w:rsidRDefault="00467ED2" w:rsidP="00467ED2">
            <w:pPr>
              <w:spacing w:before="120" w:after="120" w:line="276" w:lineRule="auto"/>
              <w:rPr>
                <w:sz w:val="24"/>
              </w:rPr>
            </w:pPr>
            <w:r>
              <w:rPr>
                <w:noProof/>
                <w:sz w:val="24"/>
              </w:rPr>
              <w:lastRenderedPageBreak/>
              <w:t>M.B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68E4" w14:textId="77777777" w:rsidR="00467ED2" w:rsidRDefault="00467ED2" w:rsidP="00467ED2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agrees to avoid use of all vocabulary inappropriate to a business/college setting __</w:t>
            </w:r>
          </w:p>
          <w:p w14:paraId="3433E9BE" w14:textId="0F23DDA2" w:rsidR="00467ED2" w:rsidRDefault="00467ED2" w:rsidP="00467ED2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lastRenderedPageBreak/>
              <w:t>b) Team attempts to resolve the issue by airing the problem at a team meeting _X_</w:t>
            </w:r>
          </w:p>
          <w:p w14:paraId="469ADB9D" w14:textId="77777777" w:rsidR="00467ED2" w:rsidRDefault="00467ED2" w:rsidP="00467ED2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requests a meeting with the professor to discuss further __</w:t>
            </w:r>
          </w:p>
          <w:p w14:paraId="3DE7FBB7" w14:textId="77777777" w:rsidR="00467ED2" w:rsidRDefault="00467ED2" w:rsidP="00467ED2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__ Other (specify):</w:t>
            </w:r>
          </w:p>
        </w:tc>
      </w:tr>
      <w:tr w:rsidR="00467ED2" w14:paraId="0F162E74" w14:textId="77777777" w:rsidTr="00FE4256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9E7A" w14:textId="77777777" w:rsidR="00467ED2" w:rsidRDefault="00467ED2" w:rsidP="00467ED2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There is a dominant team member who insists on making all decisions on the team's behalf leaving some team members feeling like subordinates rather than equal members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6B02" w14:textId="386F6DE1" w:rsidR="00467ED2" w:rsidRDefault="00467ED2" w:rsidP="00467ED2">
            <w:pPr>
              <w:spacing w:before="120" w:after="120" w:line="276" w:lineRule="auto"/>
              <w:rPr>
                <w:sz w:val="24"/>
              </w:rPr>
            </w:pPr>
            <w:r>
              <w:rPr>
                <w:noProof/>
                <w:sz w:val="24"/>
              </w:rPr>
              <w:t>M.B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30DF" w14:textId="77777777" w:rsidR="00467ED2" w:rsidRDefault="00467ED2" w:rsidP="00467ED2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will actively solicit consensus on all decisions which affect project direction by asking for each member's decision and vote __</w:t>
            </w:r>
          </w:p>
          <w:p w14:paraId="1A9AD2AD" w14:textId="6DFA38AF" w:rsidR="00467ED2" w:rsidRDefault="00467ED2" w:rsidP="00467ED2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will express subordination feelings and attempt to resolve issue _X_</w:t>
            </w:r>
          </w:p>
          <w:p w14:paraId="4090ED78" w14:textId="77777777" w:rsidR="00467ED2" w:rsidRDefault="00467ED2" w:rsidP="00467ED2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seeks advice from the professor __</w:t>
            </w:r>
          </w:p>
          <w:p w14:paraId="12F2FE65" w14:textId="77777777" w:rsidR="00467ED2" w:rsidRDefault="00467ED2" w:rsidP="00467ED2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__ Other (specify):</w:t>
            </w:r>
          </w:p>
        </w:tc>
      </w:tr>
      <w:tr w:rsidR="00467ED2" w14:paraId="51FCDE22" w14:textId="77777777" w:rsidTr="00FE4256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0CFBC" w14:textId="77777777" w:rsidR="00467ED2" w:rsidRDefault="00467ED2" w:rsidP="00467ED2">
            <w:pPr>
              <w:spacing w:before="120" w:after="120" w:line="276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Team</w:t>
            </w:r>
            <w:proofErr w:type="gramEnd"/>
            <w:r>
              <w:rPr>
                <w:sz w:val="24"/>
              </w:rPr>
              <w:t xml:space="preserve"> has a member who refuses to participate in decision making but complains to others that s/he wasn't consulted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56F4" w14:textId="710D602B" w:rsidR="00467ED2" w:rsidRDefault="00467ED2" w:rsidP="00467ED2">
            <w:pPr>
              <w:spacing w:before="120" w:after="120" w:line="276" w:lineRule="auto"/>
              <w:rPr>
                <w:sz w:val="24"/>
              </w:rPr>
            </w:pPr>
            <w:r>
              <w:rPr>
                <w:noProof/>
                <w:sz w:val="24"/>
              </w:rPr>
              <w:t>M.B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AD1EA" w14:textId="77777777" w:rsidR="00467ED2" w:rsidRDefault="00467ED2" w:rsidP="00467ED2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forces decision sharing by routinely voting on all issues __</w:t>
            </w:r>
          </w:p>
          <w:p w14:paraId="4AE3E0D6" w14:textId="335D918E" w:rsidR="00467ED2" w:rsidRDefault="00467ED2" w:rsidP="00467ED2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routinely checks with each other about perceived roles _X_</w:t>
            </w:r>
          </w:p>
          <w:p w14:paraId="233561FD" w14:textId="77777777" w:rsidR="00467ED2" w:rsidRDefault="00467ED2" w:rsidP="00467ED2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discusses the matter at team meeting __</w:t>
            </w:r>
          </w:p>
        </w:tc>
      </w:tr>
    </w:tbl>
    <w:p w14:paraId="6CE2932B" w14:textId="77777777" w:rsidR="00DE3982" w:rsidRDefault="00DE3982"/>
    <w:p w14:paraId="4B34CA23" w14:textId="77777777" w:rsidR="001A0EAB" w:rsidRDefault="001A0EAB" w:rsidP="001A0EAB">
      <w:pPr>
        <w:rPr>
          <w:sz w:val="24"/>
        </w:rPr>
      </w:pPr>
    </w:p>
    <w:sectPr w:rsidR="001A0EAB">
      <w:footerReference w:type="default" r:id="rId17"/>
      <w:pgSz w:w="12240" w:h="15840" w:code="1"/>
      <w:pgMar w:top="1080" w:right="1224" w:bottom="216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0977F" w14:textId="77777777" w:rsidR="00495DAE" w:rsidRDefault="00495DAE">
      <w:pPr>
        <w:spacing w:after="0" w:line="240" w:lineRule="auto"/>
      </w:pPr>
      <w:r>
        <w:separator/>
      </w:r>
    </w:p>
  </w:endnote>
  <w:endnote w:type="continuationSeparator" w:id="0">
    <w:p w14:paraId="2F2112F1" w14:textId="77777777" w:rsidR="00495DAE" w:rsidRDefault="00495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EB9AB" w14:textId="77777777" w:rsidR="00447631" w:rsidRDefault="00BE1CC0">
    <w:pPr>
      <w:pStyle w:val="Foot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31271B" wp14:editId="3CB5EFAE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7" name="Text Box 7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F885DE" w14:textId="77777777" w:rsidR="005D0862" w:rsidRPr="001A0EAB" w:rsidRDefault="001A0EAB">
                          <w:pPr>
                            <w:pStyle w:val="Footer"/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Team Contract SYST 17796</w:t>
                          </w:r>
                          <w:r w:rsidR="001A751D">
                            <w:rPr>
                              <w:lang w:val="en-CA"/>
                            </w:rPr>
                            <w:t xml:space="preserve"> </w:t>
                          </w:r>
                          <w:r w:rsidR="005D0862">
                            <w:rPr>
                              <w:lang w:val="en-CA"/>
                            </w:rPr>
                            <w:t>v2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31271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Footer content" style="position:absolute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" filled="f" stroked="f" strokeweight=".5pt">
              <v:textbox inset="0,,0">
                <w:txbxContent>
                  <w:p w14:paraId="04F885DE" w14:textId="77777777" w:rsidR="005D0862" w:rsidRPr="001A0EAB" w:rsidRDefault="001A0EAB">
                    <w:pPr>
                      <w:pStyle w:val="Footer"/>
                      <w:rPr>
                        <w:lang w:val="en-CA"/>
                      </w:rPr>
                    </w:pPr>
                    <w:r>
                      <w:rPr>
                        <w:lang w:val="en-CA"/>
                      </w:rPr>
                      <w:t>Team Contract SYST 17796</w:t>
                    </w:r>
                    <w:r w:rsidR="001A751D">
                      <w:rPr>
                        <w:lang w:val="en-CA"/>
                      </w:rPr>
                      <w:t xml:space="preserve"> </w:t>
                    </w:r>
                    <w:r w:rsidR="005D0862">
                      <w:rPr>
                        <w:lang w:val="en-CA"/>
                      </w:rPr>
                      <w:t>v2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A9C021" w14:textId="77777777" w:rsidR="00495DAE" w:rsidRDefault="00495DAE">
      <w:pPr>
        <w:spacing w:after="0" w:line="240" w:lineRule="auto"/>
      </w:pPr>
      <w:r>
        <w:separator/>
      </w:r>
    </w:p>
  </w:footnote>
  <w:footnote w:type="continuationSeparator" w:id="0">
    <w:p w14:paraId="352F53D2" w14:textId="77777777" w:rsidR="00495DAE" w:rsidRDefault="00495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6BEA61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53FE0"/>
    <w:multiLevelType w:val="hybridMultilevel"/>
    <w:tmpl w:val="69BE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173138">
    <w:abstractNumId w:val="4"/>
  </w:num>
  <w:num w:numId="2" w16cid:durableId="579339492">
    <w:abstractNumId w:val="1"/>
  </w:num>
  <w:num w:numId="3" w16cid:durableId="1423836497">
    <w:abstractNumId w:val="2"/>
  </w:num>
  <w:num w:numId="4" w16cid:durableId="1320646708">
    <w:abstractNumId w:val="0"/>
  </w:num>
  <w:num w:numId="5" w16cid:durableId="1372461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7DF"/>
    <w:rsid w:val="00024672"/>
    <w:rsid w:val="00025579"/>
    <w:rsid w:val="0009010B"/>
    <w:rsid w:val="0009731B"/>
    <w:rsid w:val="000A06BD"/>
    <w:rsid w:val="000B3664"/>
    <w:rsid w:val="00132E9F"/>
    <w:rsid w:val="00153D52"/>
    <w:rsid w:val="001A0EAB"/>
    <w:rsid w:val="001A751D"/>
    <w:rsid w:val="001B6217"/>
    <w:rsid w:val="001D2C96"/>
    <w:rsid w:val="00260CEA"/>
    <w:rsid w:val="002E5042"/>
    <w:rsid w:val="002F2C48"/>
    <w:rsid w:val="00311EBA"/>
    <w:rsid w:val="00421181"/>
    <w:rsid w:val="0042411E"/>
    <w:rsid w:val="00426F66"/>
    <w:rsid w:val="00447631"/>
    <w:rsid w:val="0045390D"/>
    <w:rsid w:val="00467ED2"/>
    <w:rsid w:val="00495DAE"/>
    <w:rsid w:val="004A04D9"/>
    <w:rsid w:val="004A2074"/>
    <w:rsid w:val="004E0813"/>
    <w:rsid w:val="004E6F95"/>
    <w:rsid w:val="00511226"/>
    <w:rsid w:val="005615B4"/>
    <w:rsid w:val="00571EDD"/>
    <w:rsid w:val="0058187F"/>
    <w:rsid w:val="005D0862"/>
    <w:rsid w:val="00606013"/>
    <w:rsid w:val="0061012C"/>
    <w:rsid w:val="006157F5"/>
    <w:rsid w:val="006226BE"/>
    <w:rsid w:val="00660DE6"/>
    <w:rsid w:val="006B6CF5"/>
    <w:rsid w:val="006D49BF"/>
    <w:rsid w:val="007154DC"/>
    <w:rsid w:val="0073443A"/>
    <w:rsid w:val="00873AF5"/>
    <w:rsid w:val="008910DC"/>
    <w:rsid w:val="008A7C4E"/>
    <w:rsid w:val="008D27E7"/>
    <w:rsid w:val="008F7A04"/>
    <w:rsid w:val="009C07A8"/>
    <w:rsid w:val="00A83FF7"/>
    <w:rsid w:val="00A902BE"/>
    <w:rsid w:val="00A96A44"/>
    <w:rsid w:val="00AE5B04"/>
    <w:rsid w:val="00B31367"/>
    <w:rsid w:val="00BE1CC0"/>
    <w:rsid w:val="00C63C0C"/>
    <w:rsid w:val="00CC30C8"/>
    <w:rsid w:val="00CD3E8B"/>
    <w:rsid w:val="00D2208F"/>
    <w:rsid w:val="00DD6EF1"/>
    <w:rsid w:val="00DE349E"/>
    <w:rsid w:val="00DE3982"/>
    <w:rsid w:val="00E000F1"/>
    <w:rsid w:val="00E10E8F"/>
    <w:rsid w:val="00E150FB"/>
    <w:rsid w:val="00E407C0"/>
    <w:rsid w:val="00E40BEF"/>
    <w:rsid w:val="00E74BFE"/>
    <w:rsid w:val="00F00D4A"/>
    <w:rsid w:val="00F5092D"/>
    <w:rsid w:val="00F537DF"/>
    <w:rsid w:val="00F54D10"/>
    <w:rsid w:val="00FE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A255C7"/>
  <w15:chartTrackingRefBased/>
  <w15:docId w15:val="{9419768A-5419-4613-8E4B-88C5BD84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sz w:val="28"/>
      <w:szCs w:val="28"/>
    </w:rPr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semiHidden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semiHidden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SOWTable">
    <w:name w:val="SOW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2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Name">
    <w:name w:val="Name"/>
    <w:basedOn w:val="Normal"/>
    <w:uiPriority w:val="2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styleId="Strong">
    <w:name w:val="Strong"/>
    <w:basedOn w:val="DefaultParagraphFont"/>
    <w:uiPriority w:val="10"/>
    <w:unhideWhenUsed/>
    <w:qFormat/>
    <w:rPr>
      <w:b/>
      <w:bCs/>
    </w:rPr>
  </w:style>
  <w:style w:type="paragraph" w:styleId="Closing">
    <w:name w:val="Closing"/>
    <w:basedOn w:val="Normal"/>
    <w:link w:val="ClosingChar"/>
    <w:uiPriority w:val="11"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11"/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/>
  </w:style>
  <w:style w:type="paragraph" w:styleId="ListBullet">
    <w:name w:val="List Bullet"/>
    <w:basedOn w:val="Normal"/>
    <w:uiPriority w:val="4"/>
    <w:unhideWhenUsed/>
    <w:qFormat/>
    <w:pPr>
      <w:numPr>
        <w:numId w:val="4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character" w:styleId="Hyperlink">
    <w:name w:val="Hyperlink"/>
    <w:rsid w:val="001A0EAB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51122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D27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27E7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3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0" Type="http://schemas.openxmlformats.org/officeDocument/2006/relationships/hyperlink" Target="https://caps.sheridancollege.ca/student-guide/academic-policies-and-procedures.aspx" TargetMode="Externa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cye\AppData\Roaming\Microsoft\Templates\Statement%20of%20Work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F1932AF3A914B1BBABD1F9CCC65A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9CB37-4D32-41C4-AB64-817D4F681317}"/>
      </w:docPartPr>
      <w:docPartBody>
        <w:p w:rsidR="00CA4A38" w:rsidRDefault="00AC5913">
          <w:pPr>
            <w:pStyle w:val="FF1932AF3A914B1BBABD1F9CCC65AB9C"/>
          </w:pPr>
          <w:r>
            <w:t>[Company Name]</w:t>
          </w:r>
        </w:p>
      </w:docPartBody>
    </w:docPart>
    <w:docPart>
      <w:docPartPr>
        <w:name w:val="336F2E3CB85246E185826A6B8B8AD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DB689-EEB5-4995-ADB3-70409FB31AF9}"/>
      </w:docPartPr>
      <w:docPartBody>
        <w:p w:rsidR="00CA4A38" w:rsidRDefault="00AC5913">
          <w:pPr>
            <w:pStyle w:val="336F2E3CB85246E185826A6B8B8AD2FD"/>
          </w:pPr>
          <w:r>
            <w:t>[Company Address]</w:t>
          </w:r>
          <w:r>
            <w:br/>
            <w:t>[City,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913"/>
    <w:rsid w:val="00016F45"/>
    <w:rsid w:val="000F3729"/>
    <w:rsid w:val="00161970"/>
    <w:rsid w:val="00260CEA"/>
    <w:rsid w:val="00292F6B"/>
    <w:rsid w:val="004A2074"/>
    <w:rsid w:val="004D6C38"/>
    <w:rsid w:val="00736DFF"/>
    <w:rsid w:val="007C5DB1"/>
    <w:rsid w:val="008376DC"/>
    <w:rsid w:val="00846B5D"/>
    <w:rsid w:val="00AC5913"/>
    <w:rsid w:val="00CA4A38"/>
    <w:rsid w:val="00DE349E"/>
    <w:rsid w:val="00F2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932AF3A914B1BBABD1F9CCC65AB9C">
    <w:name w:val="FF1932AF3A914B1BBABD1F9CCC65AB9C"/>
  </w:style>
  <w:style w:type="paragraph" w:customStyle="1" w:styleId="336F2E3CB85246E185826A6B8B8AD2FD">
    <w:name w:val="336F2E3CB85246E185826A6B8B8AD2FD"/>
  </w:style>
  <w:style w:type="character" w:styleId="PlaceholderText">
    <w:name w:val="Placeholder Text"/>
    <w:basedOn w:val="DefaultParagraphFont"/>
    <w:uiPriority w:val="99"/>
    <w:semiHidden/>
    <w:rPr>
      <w:color w:val="156082" w:themeColor="accent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2T18:28:27.3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</inkml:trace>
</inkml:ink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
Team Name: Group 7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57DCBC-E03C-4579-B6C3-0EB758F02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A2AA03-0C26-1345-A122-058AFA0A8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Statement of Work (Red design)</Template>
  <TotalTime>55</TotalTime>
  <Pages>4</Pages>
  <Words>791</Words>
  <Characters>4090</Characters>
  <Application>Microsoft Office Word</Application>
  <DocSecurity>0</DocSecurity>
  <Lines>163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 17796 TEAM PROJECT</Company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Dancy</dc:creator>
  <cp:keywords/>
  <dc:description/>
  <cp:lastModifiedBy>The Hai Nguyen</cp:lastModifiedBy>
  <cp:revision>6</cp:revision>
  <dcterms:created xsi:type="dcterms:W3CDTF">2023-05-10T16:43:00Z</dcterms:created>
  <dcterms:modified xsi:type="dcterms:W3CDTF">2024-10-12T18:47:00Z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TC039235949991</vt:lpwstr>
  </property>
  <property fmtid="{D5CDD505-2E9C-101B-9397-08002B2CF9AE}" pid="3" name="GrammarlyDocumentId">
    <vt:lpwstr>8175e4bf4fef909ff70d1ba3cb8bf5655abf62f8c51f4c2c66b8c7ac872e7ee0</vt:lpwstr>
  </property>
</Properties>
</file>